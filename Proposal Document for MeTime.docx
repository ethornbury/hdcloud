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5046" w:rsidRPr="00451227" w:rsidRDefault="00451227" w:rsidP="00451227">
      <w:pPr>
        <w:jc w:val="center"/>
        <w:rPr>
          <w:b/>
          <w:sz w:val="32"/>
        </w:rPr>
      </w:pPr>
      <w:r w:rsidRPr="00451227">
        <w:rPr>
          <w:b/>
          <w:sz w:val="32"/>
        </w:rPr>
        <w:t>Me Time Website</w:t>
      </w:r>
    </w:p>
    <w:p w:rsidR="00451227" w:rsidRDefault="007D6BE8" w:rsidP="00451227">
      <w:pPr>
        <w:jc w:val="center"/>
        <w:rPr>
          <w:b/>
        </w:rPr>
      </w:pPr>
      <w:hyperlink r:id="rId5" w:history="1">
        <w:r w:rsidR="00451227" w:rsidRPr="00402F29">
          <w:rPr>
            <w:rStyle w:val="Hyperlink"/>
            <w:b/>
          </w:rPr>
          <w:t>http://www.metimeproject.gopagoda.com/</w:t>
        </w:r>
      </w:hyperlink>
    </w:p>
    <w:p w:rsidR="00451227" w:rsidRDefault="00451227" w:rsidP="00451227">
      <w:pPr>
        <w:jc w:val="center"/>
        <w:rPr>
          <w:b/>
        </w:rPr>
      </w:pPr>
    </w:p>
    <w:p w:rsidR="00451227" w:rsidRDefault="00451227" w:rsidP="00451227">
      <w:pPr>
        <w:rPr>
          <w:b/>
        </w:rPr>
      </w:pPr>
      <w:r>
        <w:rPr>
          <w:b/>
        </w:rPr>
        <w:t xml:space="preserve">Web Designers: </w:t>
      </w:r>
      <w:r>
        <w:rPr>
          <w:b/>
        </w:rPr>
        <w:tab/>
      </w:r>
      <w:proofErr w:type="spellStart"/>
      <w:r>
        <w:rPr>
          <w:b/>
        </w:rPr>
        <w:t>Emer</w:t>
      </w:r>
      <w:proofErr w:type="spellEnd"/>
      <w:r>
        <w:rPr>
          <w:b/>
        </w:rPr>
        <w:t xml:space="preserve"> Thornbury – Student No.</w:t>
      </w:r>
      <w:r w:rsidR="006051E9">
        <w:rPr>
          <w:b/>
        </w:rPr>
        <w:t xml:space="preserve"> 13123173</w:t>
      </w:r>
    </w:p>
    <w:p w:rsidR="00451227" w:rsidRDefault="00451227" w:rsidP="00451227">
      <w:pPr>
        <w:rPr>
          <w:b/>
        </w:rPr>
      </w:pPr>
      <w:r>
        <w:rPr>
          <w:b/>
        </w:rPr>
        <w:tab/>
      </w:r>
      <w:r>
        <w:rPr>
          <w:b/>
        </w:rPr>
        <w:tab/>
      </w:r>
      <w:r>
        <w:rPr>
          <w:b/>
        </w:rPr>
        <w:tab/>
        <w:t>Steven Gaynor – Student No.</w:t>
      </w:r>
      <w:r w:rsidR="007D6BE8">
        <w:rPr>
          <w:b/>
        </w:rPr>
        <w:t xml:space="preserve"> 14108038</w:t>
      </w:r>
    </w:p>
    <w:p w:rsidR="00451227" w:rsidRDefault="00451227" w:rsidP="00451227">
      <w:pPr>
        <w:rPr>
          <w:b/>
        </w:rPr>
      </w:pPr>
      <w:r>
        <w:rPr>
          <w:b/>
        </w:rPr>
        <w:tab/>
      </w:r>
      <w:r>
        <w:rPr>
          <w:b/>
        </w:rPr>
        <w:tab/>
      </w:r>
      <w:r>
        <w:rPr>
          <w:b/>
        </w:rPr>
        <w:tab/>
        <w:t xml:space="preserve">Maurizio </w:t>
      </w:r>
      <w:proofErr w:type="spellStart"/>
      <w:r>
        <w:rPr>
          <w:b/>
        </w:rPr>
        <w:t>Calliva</w:t>
      </w:r>
      <w:proofErr w:type="spellEnd"/>
      <w:r>
        <w:rPr>
          <w:b/>
        </w:rPr>
        <w:t xml:space="preserve"> – Student No.</w:t>
      </w:r>
      <w:r w:rsidR="00C15C73">
        <w:rPr>
          <w:b/>
        </w:rPr>
        <w:t xml:space="preserve"> </w:t>
      </w:r>
      <w:r w:rsidR="00C15C73" w:rsidRPr="00C15C73">
        <w:rPr>
          <w:b/>
          <w:color w:val="000000"/>
          <w:shd w:val="clear" w:color="auto" w:fill="FFFFFF"/>
        </w:rPr>
        <w:t>13109227</w:t>
      </w:r>
    </w:p>
    <w:p w:rsidR="00451227" w:rsidRDefault="00451227" w:rsidP="00451227">
      <w:pPr>
        <w:rPr>
          <w:b/>
        </w:rPr>
      </w:pPr>
      <w:r>
        <w:rPr>
          <w:b/>
        </w:rPr>
        <w:tab/>
      </w:r>
      <w:r>
        <w:rPr>
          <w:b/>
        </w:rPr>
        <w:tab/>
      </w:r>
      <w:r>
        <w:rPr>
          <w:b/>
        </w:rPr>
        <w:tab/>
        <w:t xml:space="preserve">Luca Di </w:t>
      </w:r>
      <w:proofErr w:type="spellStart"/>
      <w:r>
        <w:rPr>
          <w:b/>
        </w:rPr>
        <w:t>Maio</w:t>
      </w:r>
      <w:proofErr w:type="spellEnd"/>
      <w:r>
        <w:rPr>
          <w:b/>
        </w:rPr>
        <w:t xml:space="preserve"> – Student No. 14116707</w:t>
      </w:r>
      <w:bookmarkStart w:id="0" w:name="_GoBack"/>
      <w:bookmarkEnd w:id="0"/>
    </w:p>
    <w:p w:rsidR="00451227" w:rsidRDefault="00451227" w:rsidP="00451227">
      <w:pPr>
        <w:rPr>
          <w:b/>
        </w:rPr>
      </w:pPr>
      <w:r>
        <w:rPr>
          <w:b/>
        </w:rPr>
        <w:tab/>
      </w:r>
      <w:r>
        <w:rPr>
          <w:b/>
        </w:rPr>
        <w:tab/>
      </w:r>
      <w:r>
        <w:rPr>
          <w:b/>
        </w:rPr>
        <w:tab/>
        <w:t>Paul Mahon – Student No. 14119145</w:t>
      </w:r>
    </w:p>
    <w:p w:rsidR="00451227" w:rsidRPr="00320725" w:rsidRDefault="00320725" w:rsidP="00320725">
      <w:pPr>
        <w:rPr>
          <w:b/>
          <w:u w:val="single"/>
        </w:rPr>
      </w:pPr>
      <w:r w:rsidRPr="00320725">
        <w:rPr>
          <w:b/>
          <w:u w:val="single"/>
        </w:rPr>
        <w:t>Purpose of Site</w:t>
      </w:r>
    </w:p>
    <w:p w:rsidR="00B55046" w:rsidRDefault="00B55046">
      <w:r>
        <w:t xml:space="preserve">The purpose of our website “Me Time” is to provide the visitor with access to content that will entertain them in their spare time. The content is varied and </w:t>
      </w:r>
      <w:r w:rsidR="007D6BE8">
        <w:t xml:space="preserve">required time </w:t>
      </w:r>
      <w:r>
        <w:t>range</w:t>
      </w:r>
      <w:r w:rsidR="007D6BE8">
        <w:t>s</w:t>
      </w:r>
      <w:r>
        <w:t xml:space="preserve"> from thirty minutes up to a couple of hours.</w:t>
      </w:r>
    </w:p>
    <w:p w:rsidR="00320725" w:rsidRDefault="00B55046" w:rsidP="00320725">
      <w:r>
        <w:t>Our website has six pages, uses</w:t>
      </w:r>
      <w:r w:rsidR="006051E9">
        <w:t xml:space="preserve"> two external</w:t>
      </w:r>
      <w:r>
        <w:t xml:space="preserve"> CSS</w:t>
      </w:r>
      <w:r w:rsidR="006051E9">
        <w:t xml:space="preserve"> </w:t>
      </w:r>
      <w:proofErr w:type="spellStart"/>
      <w:r w:rsidR="00C9641F">
        <w:t>stylesheets</w:t>
      </w:r>
      <w:proofErr w:type="spellEnd"/>
      <w:r w:rsidR="006051E9">
        <w:t xml:space="preserve">, one for the slide show on the index page and the second is for all other styling. </w:t>
      </w:r>
      <w:r w:rsidR="00320725">
        <w:t>DIVs and Positioning has been used extensively on our pages to have a uniformed look and feel.</w:t>
      </w:r>
    </w:p>
    <w:p w:rsidR="00C9641F" w:rsidRDefault="00C9641F" w:rsidP="00320725">
      <w:r>
        <w:t>We decided that because our team has five members we wanted to do a site that show cased our different personality and interests.</w:t>
      </w:r>
    </w:p>
    <w:p w:rsidR="00320725" w:rsidRDefault="00320725" w:rsidP="00320725"/>
    <w:p w:rsidR="00320725" w:rsidRDefault="00320725" w:rsidP="00320725">
      <w:r>
        <w:object w:dxaOrig="9015" w:dyaOrig="3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50.75pt;height:199.5pt" o:ole="">
            <v:imagedata r:id="rId6" o:title=""/>
          </v:shape>
          <o:OLEObject Type="Embed" ProgID="Visio.Drawing.15" ShapeID="_x0000_i1031" DrawAspect="Content" ObjectID="_1479374851" r:id="rId7"/>
        </w:object>
      </w:r>
    </w:p>
    <w:p w:rsidR="00320725" w:rsidRDefault="00320725" w:rsidP="00320725">
      <w:r>
        <w:t xml:space="preserve">The visitor can choose content to suit their mood or interests. In production the visitor would have the ability to submit information through the contact form which could be used to add additional content to the site. </w:t>
      </w:r>
    </w:p>
    <w:p w:rsidR="00320725" w:rsidRDefault="00320725" w:rsidP="00320725">
      <w:r>
        <w:t>The home page has had the slider built from the ground up using JQuery.</w:t>
      </w:r>
    </w:p>
    <w:p w:rsidR="00320725" w:rsidRDefault="00320725" w:rsidP="00320725"/>
    <w:p w:rsidR="00320725" w:rsidRDefault="00320725" w:rsidP="00320725"/>
    <w:p w:rsidR="006051E9" w:rsidRDefault="006051E9"/>
    <w:p w:rsidR="00320725" w:rsidRDefault="00320725"/>
    <w:p w:rsidR="00320725" w:rsidRPr="00320725" w:rsidRDefault="00320725" w:rsidP="00320725">
      <w:pPr>
        <w:rPr>
          <w:b/>
          <w:u w:val="single"/>
        </w:rPr>
      </w:pPr>
      <w:r w:rsidRPr="00320725">
        <w:rPr>
          <w:b/>
          <w:u w:val="single"/>
        </w:rPr>
        <w:t>Strategy</w:t>
      </w:r>
    </w:p>
    <w:p w:rsidR="00320725" w:rsidRDefault="00320725" w:rsidP="00320725">
      <w:proofErr w:type="spellStart"/>
      <w:r>
        <w:t>Github</w:t>
      </w:r>
      <w:proofErr w:type="spellEnd"/>
      <w:r>
        <w:t xml:space="preserve"> was used for collaboration between eh five members of team. This very effectively for seamless integration of code, images and all related files. All contributions were visible to all members.</w:t>
      </w:r>
    </w:p>
    <w:p w:rsidR="00126D63" w:rsidRDefault="00126D63" w:rsidP="00320725"/>
    <w:p w:rsidR="00126D63" w:rsidRPr="00126D63" w:rsidRDefault="00126D63" w:rsidP="00320725">
      <w:pPr>
        <w:rPr>
          <w:b/>
          <w:u w:val="single"/>
        </w:rPr>
      </w:pPr>
      <w:r w:rsidRPr="00126D63">
        <w:rPr>
          <w:b/>
          <w:u w:val="single"/>
        </w:rPr>
        <w:t>Deployment</w:t>
      </w:r>
    </w:p>
    <w:p w:rsidR="00126D63" w:rsidRDefault="00320725" w:rsidP="00126D63">
      <w:proofErr w:type="spellStart"/>
      <w:r w:rsidRPr="00126D63">
        <w:t>Pagodabox</w:t>
      </w:r>
      <w:proofErr w:type="spellEnd"/>
      <w:r w:rsidRPr="00126D63">
        <w:t xml:space="preserve"> was used to host our website and enable us to run validation tools such as </w:t>
      </w:r>
      <w:proofErr w:type="spellStart"/>
      <w:r w:rsidRPr="00126D63">
        <w:t>Webaim</w:t>
      </w:r>
      <w:proofErr w:type="spellEnd"/>
      <w:r w:rsidRPr="00126D63">
        <w:t xml:space="preserve">, W3 Validator for html and </w:t>
      </w:r>
      <w:proofErr w:type="spellStart"/>
      <w:r w:rsidRPr="00126D63">
        <w:t>css</w:t>
      </w:r>
      <w:proofErr w:type="spellEnd"/>
      <w:r w:rsidRPr="00126D63">
        <w:t>.</w:t>
      </w:r>
      <w:r w:rsidR="00126D63" w:rsidRPr="00126D63">
        <w:t xml:space="preserve"> </w:t>
      </w:r>
      <w:hyperlink r:id="rId8" w:history="1">
        <w:r w:rsidR="00126D63" w:rsidRPr="00126D63">
          <w:rPr>
            <w:rStyle w:val="Hyperlink"/>
          </w:rPr>
          <w:t>http://www.metimeproject.gopagoda.com/</w:t>
        </w:r>
      </w:hyperlink>
    </w:p>
    <w:p w:rsidR="00126D63" w:rsidRPr="00126D63" w:rsidRDefault="00126D63" w:rsidP="00126D63"/>
    <w:p w:rsidR="00320725" w:rsidRPr="00320725" w:rsidRDefault="00320725">
      <w:pPr>
        <w:rPr>
          <w:b/>
          <w:u w:val="single"/>
        </w:rPr>
      </w:pPr>
      <w:proofErr w:type="spellStart"/>
      <w:r w:rsidRPr="00320725">
        <w:rPr>
          <w:b/>
          <w:u w:val="single"/>
        </w:rPr>
        <w:t>Javascript</w:t>
      </w:r>
      <w:proofErr w:type="spellEnd"/>
    </w:p>
    <w:p w:rsidR="006051E9" w:rsidRDefault="006051E9">
      <w:r>
        <w:t xml:space="preserve">Our site contains </w:t>
      </w:r>
      <w:proofErr w:type="spellStart"/>
      <w:r>
        <w:t>javascript</w:t>
      </w:r>
      <w:proofErr w:type="spellEnd"/>
      <w:r>
        <w:t xml:space="preserve"> in the following areas – </w:t>
      </w:r>
    </w:p>
    <w:p w:rsidR="00B55046" w:rsidRDefault="006051E9" w:rsidP="006051E9">
      <w:pPr>
        <w:pStyle w:val="ListParagraph"/>
        <w:numPr>
          <w:ilvl w:val="0"/>
          <w:numId w:val="1"/>
        </w:numPr>
      </w:pPr>
      <w:r>
        <w:t>Index page – Java Script using the JQuery library for the slider</w:t>
      </w:r>
    </w:p>
    <w:p w:rsidR="006051E9" w:rsidRDefault="006051E9" w:rsidP="006051E9">
      <w:pPr>
        <w:pStyle w:val="ListParagraph"/>
        <w:numPr>
          <w:ilvl w:val="0"/>
          <w:numId w:val="1"/>
        </w:numPr>
      </w:pPr>
      <w:r>
        <w:t>All Pages – Java Script is used to show the current date</w:t>
      </w:r>
    </w:p>
    <w:p w:rsidR="006051E9" w:rsidRDefault="006051E9" w:rsidP="006051E9">
      <w:pPr>
        <w:pStyle w:val="ListParagraph"/>
        <w:numPr>
          <w:ilvl w:val="0"/>
          <w:numId w:val="1"/>
        </w:numPr>
      </w:pPr>
      <w:r>
        <w:t>Contact Page – Java Script used for checks the mandatory fields have been filled in with text.</w:t>
      </w:r>
    </w:p>
    <w:p w:rsidR="006051E9" w:rsidRDefault="006051E9" w:rsidP="006051E9">
      <w:pPr>
        <w:pStyle w:val="ListParagraph"/>
        <w:numPr>
          <w:ilvl w:val="0"/>
          <w:numId w:val="1"/>
        </w:numPr>
      </w:pPr>
      <w:r>
        <w:t xml:space="preserve">All Pages – </w:t>
      </w:r>
      <w:proofErr w:type="spellStart"/>
      <w:r>
        <w:t>JavaScirpt</w:t>
      </w:r>
      <w:proofErr w:type="spellEnd"/>
      <w:r>
        <w:t xml:space="preserve"> is used for all the flip </w:t>
      </w:r>
      <w:r w:rsidR="00320725">
        <w:t>content boxes.</w:t>
      </w:r>
    </w:p>
    <w:p w:rsidR="00320725" w:rsidRDefault="00320725">
      <w:pPr>
        <w:rPr>
          <w:b/>
          <w:u w:val="single"/>
        </w:rPr>
      </w:pPr>
    </w:p>
    <w:p w:rsidR="00320725" w:rsidRPr="00320725" w:rsidRDefault="00320725">
      <w:pPr>
        <w:rPr>
          <w:b/>
          <w:u w:val="single"/>
        </w:rPr>
      </w:pPr>
      <w:r w:rsidRPr="00320725">
        <w:rPr>
          <w:b/>
          <w:u w:val="single"/>
        </w:rPr>
        <w:t>Interactivity</w:t>
      </w:r>
    </w:p>
    <w:p w:rsidR="00320725" w:rsidRDefault="00320725">
      <w:r>
        <w:t>Every flip box that is provided on the relevant pages allows the visitor to interact and open the box for more details.</w:t>
      </w:r>
    </w:p>
    <w:p w:rsidR="00320725" w:rsidRDefault="00320725">
      <w:r>
        <w:t xml:space="preserve">The slider on the index pages allows the visitor to click on the image of </w:t>
      </w:r>
      <w:r w:rsidR="00C9641F">
        <w:t>their</w:t>
      </w:r>
      <w:r>
        <w:t xml:space="preserve"> choice and jump to the corresponding web page.</w:t>
      </w:r>
    </w:p>
    <w:p w:rsidR="00C9641F" w:rsidRDefault="00C9641F">
      <w:r>
        <w:t>We have used @Media in our CSS for responsiveness and allow the site to use on smaller screen devices.</w:t>
      </w:r>
      <w:r w:rsidR="00126D63">
        <w:t xml:space="preserve"> </w:t>
      </w:r>
    </w:p>
    <w:p w:rsidR="00126D63" w:rsidRDefault="00126D63"/>
    <w:p w:rsidR="00126D63" w:rsidRPr="00126D63" w:rsidRDefault="00126D63">
      <w:pPr>
        <w:rPr>
          <w:b/>
          <w:u w:val="single"/>
        </w:rPr>
      </w:pPr>
      <w:r w:rsidRPr="00126D63">
        <w:rPr>
          <w:b/>
          <w:u w:val="single"/>
        </w:rPr>
        <w:t>Testing</w:t>
      </w:r>
    </w:p>
    <w:p w:rsidR="00126D63" w:rsidRDefault="00126D63">
      <w:r>
        <w:t>We tested our site on the following sites</w:t>
      </w:r>
    </w:p>
    <w:p w:rsidR="00126D63" w:rsidRDefault="00126D63">
      <w:r>
        <w:t xml:space="preserve">To check site on different device: </w:t>
      </w:r>
      <w:hyperlink r:id="rId9" w:history="1">
        <w:r w:rsidRPr="003A675A">
          <w:rPr>
            <w:rStyle w:val="Hyperlink"/>
          </w:rPr>
          <w:t>http://quirktools.com/screenfly/</w:t>
        </w:r>
      </w:hyperlink>
    </w:p>
    <w:p w:rsidR="00126D63" w:rsidRDefault="00126D63">
      <w:r>
        <w:t xml:space="preserve">To for accessibility and colour </w:t>
      </w:r>
      <w:proofErr w:type="gramStart"/>
      <w:r>
        <w:t>contract :</w:t>
      </w:r>
      <w:proofErr w:type="gramEnd"/>
      <w:r>
        <w:t xml:space="preserve"> </w:t>
      </w:r>
      <w:hyperlink r:id="rId10" w:history="1">
        <w:r w:rsidRPr="003A675A">
          <w:rPr>
            <w:rStyle w:val="Hyperlink"/>
          </w:rPr>
          <w:t>http://wave.webaim.org/</w:t>
        </w:r>
      </w:hyperlink>
      <w:r>
        <w:t xml:space="preserve"> </w:t>
      </w:r>
    </w:p>
    <w:p w:rsidR="00126D63" w:rsidRDefault="00126D63">
      <w:r>
        <w:t xml:space="preserve">Testing for errors in code: </w:t>
      </w:r>
      <w:hyperlink r:id="rId11" w:history="1">
        <w:r w:rsidRPr="003A675A">
          <w:rPr>
            <w:rStyle w:val="Hyperlink"/>
          </w:rPr>
          <w:t>http://validator.w3.org/</w:t>
        </w:r>
      </w:hyperlink>
      <w:r>
        <w:t xml:space="preserve"> </w:t>
      </w:r>
    </w:p>
    <w:p w:rsidR="00126D63" w:rsidRDefault="00126D63">
      <w:r>
        <w:t xml:space="preserve">Tested for speed: </w:t>
      </w:r>
      <w:hyperlink r:id="rId12" w:history="1">
        <w:r w:rsidRPr="003A675A">
          <w:rPr>
            <w:rStyle w:val="Hyperlink"/>
          </w:rPr>
          <w:t>https://developers.google.com/speed/pagespeed/insights/</w:t>
        </w:r>
      </w:hyperlink>
      <w:r>
        <w:t xml:space="preserve"> </w:t>
      </w:r>
    </w:p>
    <w:p w:rsidR="00C9641F" w:rsidRDefault="00C9641F"/>
    <w:p w:rsidR="00B55046" w:rsidRDefault="00B55046"/>
    <w:sectPr w:rsidR="00B55046" w:rsidSect="00451227">
      <w:pgSz w:w="11906" w:h="16838"/>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22702F"/>
    <w:multiLevelType w:val="hybridMultilevel"/>
    <w:tmpl w:val="1FF2127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534"/>
    <w:rsid w:val="00126D63"/>
    <w:rsid w:val="00320725"/>
    <w:rsid w:val="003E0DA5"/>
    <w:rsid w:val="00451227"/>
    <w:rsid w:val="005B5446"/>
    <w:rsid w:val="006051E9"/>
    <w:rsid w:val="007D6BE8"/>
    <w:rsid w:val="00B55046"/>
    <w:rsid w:val="00BC3534"/>
    <w:rsid w:val="00C15C73"/>
    <w:rsid w:val="00C9641F"/>
    <w:rsid w:val="00D7247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70636D8E-51F0-40E6-8FD3-14CC23453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1227"/>
    <w:rPr>
      <w:color w:val="0563C1" w:themeColor="hyperlink"/>
      <w:u w:val="single"/>
    </w:rPr>
  </w:style>
  <w:style w:type="paragraph" w:styleId="ListParagraph">
    <w:name w:val="List Paragraph"/>
    <w:basedOn w:val="Normal"/>
    <w:uiPriority w:val="34"/>
    <w:qFormat/>
    <w:rsid w:val="006051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etimeproject.gopagoda.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package" Target="embeddings/Microsoft_Visio_Drawing1.vsdx"/><Relationship Id="rId12" Type="http://schemas.openxmlformats.org/officeDocument/2006/relationships/hyperlink" Target="https://developers.google.com/speed/pagespeed/insigh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hyperlink" Target="http://validator.w3.org/" TargetMode="External"/><Relationship Id="rId5" Type="http://schemas.openxmlformats.org/officeDocument/2006/relationships/hyperlink" Target="http://www.metimeproject.gopagoda.com/" TargetMode="External"/><Relationship Id="rId10" Type="http://schemas.openxmlformats.org/officeDocument/2006/relationships/hyperlink" Target="http://wave.webaim.org/" TargetMode="External"/><Relationship Id="rId4" Type="http://schemas.openxmlformats.org/officeDocument/2006/relationships/webSettings" Target="webSettings.xml"/><Relationship Id="rId9" Type="http://schemas.openxmlformats.org/officeDocument/2006/relationships/hyperlink" Target="http://quirktools.com/screenfl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246395A.dotm</Template>
  <TotalTime>57</TotalTime>
  <Pages>2</Pages>
  <Words>437</Words>
  <Characters>2495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Mahon</dc:creator>
  <cp:keywords/>
  <dc:description/>
  <cp:lastModifiedBy>Paul Mahon</cp:lastModifiedBy>
  <cp:revision>8</cp:revision>
  <dcterms:created xsi:type="dcterms:W3CDTF">2014-11-28T18:24:00Z</dcterms:created>
  <dcterms:modified xsi:type="dcterms:W3CDTF">2014-12-06T12:41:00Z</dcterms:modified>
</cp:coreProperties>
</file>